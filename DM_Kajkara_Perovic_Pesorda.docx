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EAA" w:rsidRPr="003F5BFC" w:rsidRDefault="009138C1" w:rsidP="00750888">
      <w:pPr>
        <w:pStyle w:val="Naslovdokumenta"/>
        <w:rPr>
          <w:rFonts w:asciiTheme="minorHAnsi" w:hAnsiTheme="minorHAnsi"/>
          <w:b w:val="0"/>
          <w:bCs/>
          <w:sz w:val="28"/>
          <w:szCs w:val="28"/>
        </w:rPr>
      </w:pPr>
      <w:r w:rsidRPr="003F5BFC">
        <w:rPr>
          <w:rFonts w:asciiTheme="minorHAnsi" w:hAnsiTheme="minorHAnsi"/>
          <w:b w:val="0"/>
          <w:bCs/>
          <w:sz w:val="28"/>
          <w:szCs w:val="28"/>
        </w:rPr>
        <w:t>SVEUČILIŠTE U ZAGREBU</w:t>
      </w:r>
    </w:p>
    <w:p w:rsidR="00750888" w:rsidRPr="003F5BFC" w:rsidRDefault="00501EAA" w:rsidP="00750888">
      <w:pPr>
        <w:pStyle w:val="Naslovdokumenta"/>
        <w:rPr>
          <w:rFonts w:asciiTheme="minorHAnsi" w:hAnsiTheme="minorHAnsi"/>
          <w:sz w:val="28"/>
          <w:szCs w:val="28"/>
        </w:rPr>
      </w:pPr>
      <w:r w:rsidRPr="003F5BFC">
        <w:rPr>
          <w:rFonts w:asciiTheme="minorHAnsi" w:hAnsiTheme="minorHAnsi"/>
          <w:sz w:val="28"/>
          <w:szCs w:val="28"/>
        </w:rPr>
        <w:t>FAKULTET ELEKTROTEHNIKE I RAČUNARSTVA</w:t>
      </w: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FE2EF8" w:rsidRPr="003F5BFC" w:rsidRDefault="00FE2EF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5314D4" w:rsidRPr="0030059D" w:rsidRDefault="00A029B3" w:rsidP="005314D4">
      <w:pPr>
        <w:pStyle w:val="Naslovdokumenta"/>
        <w:rPr>
          <w:rFonts w:asciiTheme="minorHAnsi" w:hAnsiTheme="minorHAnsi"/>
          <w:sz w:val="32"/>
          <w:szCs w:val="28"/>
        </w:rPr>
      </w:pPr>
      <w:r w:rsidRPr="0030059D">
        <w:rPr>
          <w:rFonts w:asciiTheme="minorHAnsi" w:hAnsiTheme="minorHAnsi"/>
          <w:sz w:val="32"/>
          <w:szCs w:val="28"/>
        </w:rPr>
        <w:t xml:space="preserve">DRUŠTVENE MREŽE </w:t>
      </w:r>
    </w:p>
    <w:p w:rsidR="0030059D" w:rsidRPr="0030059D" w:rsidRDefault="0030059D" w:rsidP="0030059D">
      <w:pPr>
        <w:pStyle w:val="Autordokumenta"/>
      </w:pPr>
    </w:p>
    <w:p w:rsidR="00501EAA" w:rsidRDefault="00A029B3" w:rsidP="00750888">
      <w:pPr>
        <w:pStyle w:val="Naslovdokumenta"/>
        <w:rPr>
          <w:rFonts w:asciiTheme="minorHAnsi" w:hAnsiTheme="minorHAnsi"/>
        </w:rPr>
      </w:pPr>
      <w:r>
        <w:rPr>
          <w:rFonts w:asciiTheme="minorHAnsi" w:hAnsiTheme="minorHAnsi"/>
        </w:rPr>
        <w:t>Filmster</w:t>
      </w:r>
    </w:p>
    <w:p w:rsidR="0030059D" w:rsidRPr="0030059D" w:rsidRDefault="0030059D" w:rsidP="0030059D">
      <w:pPr>
        <w:pStyle w:val="Autordokumenta"/>
      </w:pPr>
    </w:p>
    <w:p w:rsidR="001F2E0C" w:rsidRPr="003F5BFC" w:rsidRDefault="00A029B3" w:rsidP="003F5BFC">
      <w:pPr>
        <w:pStyle w:val="Autordokumenta"/>
        <w:rPr>
          <w:rFonts w:asciiTheme="minorHAnsi" w:hAnsiTheme="minorHAnsi"/>
        </w:rPr>
      </w:pPr>
      <w:r>
        <w:rPr>
          <w:rFonts w:asciiTheme="minorHAnsi" w:hAnsiTheme="minorHAnsi"/>
        </w:rPr>
        <w:t>Manuela Kajkara, Valentino Perović, Branimir Pešorda</w:t>
      </w: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1F2E0C" w:rsidRPr="003F5BFC" w:rsidRDefault="001F2E0C" w:rsidP="00750888">
      <w:pPr>
        <w:rPr>
          <w:rFonts w:asciiTheme="minorHAnsi" w:hAnsiTheme="minorHAnsi"/>
        </w:rPr>
      </w:pPr>
    </w:p>
    <w:p w:rsidR="001F2E0C" w:rsidRPr="003F5BFC" w:rsidRDefault="001F2E0C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FE15FF" w:rsidRPr="003F5BFC" w:rsidRDefault="00FE15FF" w:rsidP="00750888">
      <w:pPr>
        <w:rPr>
          <w:rFonts w:asciiTheme="minorHAnsi" w:hAnsiTheme="minorHAnsi"/>
        </w:rPr>
      </w:pPr>
    </w:p>
    <w:p w:rsidR="005F73B0" w:rsidRDefault="005F73B0" w:rsidP="00750888">
      <w:pPr>
        <w:rPr>
          <w:rFonts w:asciiTheme="minorHAnsi" w:hAnsiTheme="minorHAnsi"/>
        </w:rPr>
      </w:pPr>
    </w:p>
    <w:p w:rsidR="00041127" w:rsidRDefault="00041127" w:rsidP="00750888">
      <w:pPr>
        <w:rPr>
          <w:rFonts w:asciiTheme="minorHAnsi" w:hAnsiTheme="minorHAnsi"/>
        </w:rPr>
      </w:pPr>
    </w:p>
    <w:p w:rsidR="0030059D" w:rsidRDefault="0030059D" w:rsidP="00750888">
      <w:pPr>
        <w:rPr>
          <w:rFonts w:asciiTheme="minorHAnsi" w:hAnsiTheme="minorHAnsi"/>
        </w:rPr>
      </w:pPr>
    </w:p>
    <w:p w:rsidR="0030059D" w:rsidRPr="003F5BFC" w:rsidRDefault="0030059D" w:rsidP="00750888">
      <w:pPr>
        <w:rPr>
          <w:rFonts w:asciiTheme="minorHAnsi" w:hAnsiTheme="minorHAnsi"/>
        </w:rPr>
      </w:pPr>
      <w:bookmarkStart w:id="0" w:name="_GoBack"/>
      <w:bookmarkEnd w:id="0"/>
    </w:p>
    <w:p w:rsidR="003F5BFC" w:rsidRPr="003F5BFC" w:rsidRDefault="00750888" w:rsidP="003F5BFC">
      <w:pPr>
        <w:pStyle w:val="Mjestoidatum"/>
        <w:rPr>
          <w:rFonts w:asciiTheme="minorHAnsi" w:hAnsiTheme="minorHAnsi"/>
        </w:rPr>
      </w:pPr>
      <w:r w:rsidRPr="003F5BFC">
        <w:rPr>
          <w:rFonts w:asciiTheme="minorHAnsi" w:hAnsiTheme="minorHAnsi"/>
        </w:rPr>
        <w:t xml:space="preserve">Zagreb, </w:t>
      </w:r>
      <w:r w:rsidR="00FE2EF8" w:rsidRPr="003F5BFC">
        <w:rPr>
          <w:rFonts w:asciiTheme="minorHAnsi" w:hAnsiTheme="minorHAnsi"/>
        </w:rPr>
        <w:t>siječanj</w:t>
      </w:r>
      <w:r w:rsidR="009138C1" w:rsidRPr="003F5BFC">
        <w:rPr>
          <w:rFonts w:asciiTheme="minorHAnsi" w:hAnsiTheme="minorHAnsi"/>
        </w:rPr>
        <w:t xml:space="preserve">, </w:t>
      </w:r>
      <w:r w:rsidR="00FE2EF8" w:rsidRPr="003F5BFC">
        <w:rPr>
          <w:rFonts w:asciiTheme="minorHAnsi" w:hAnsiTheme="minorHAnsi"/>
        </w:rPr>
        <w:t>2016.</w:t>
      </w:r>
    </w:p>
    <w:p w:rsidR="003F5BFC" w:rsidRPr="003F5BFC" w:rsidRDefault="003F5BFC" w:rsidP="005F73B0">
      <w:pPr>
        <w:pStyle w:val="Autordokumenta"/>
        <w:jc w:val="left"/>
        <w:rPr>
          <w:rFonts w:asciiTheme="minorHAnsi" w:hAnsiTheme="minorHAnsi"/>
        </w:rPr>
        <w:sectPr w:rsidR="003F5BFC" w:rsidRPr="003F5BFC" w:rsidSect="003F5BFC">
          <w:headerReference w:type="default" r:id="rId9"/>
          <w:footerReference w:type="default" r:id="rId10"/>
          <w:type w:val="continuous"/>
          <w:pgSz w:w="11906" w:h="16838" w:code="9"/>
          <w:pgMar w:top="1701" w:right="1134" w:bottom="1701" w:left="1701" w:header="680" w:footer="680" w:gutter="0"/>
          <w:pgNumType w:start="0"/>
          <w:cols w:space="708"/>
          <w:titlePg/>
          <w:docGrid w:linePitch="360"/>
        </w:sectPr>
      </w:pPr>
    </w:p>
    <w:p w:rsidR="005F73B0" w:rsidRDefault="005F73B0">
      <w:pPr>
        <w:spacing w:before="0" w:after="0"/>
        <w:rPr>
          <w:rFonts w:asciiTheme="minorHAnsi" w:hAnsiTheme="minorHAnsi"/>
          <w:b/>
          <w:bCs/>
          <w:sz w:val="32"/>
        </w:rPr>
      </w:pPr>
      <w:r>
        <w:rPr>
          <w:rFonts w:asciiTheme="minorHAnsi" w:hAnsiTheme="minorHAnsi"/>
        </w:rPr>
        <w:lastRenderedPageBreak/>
        <w:br w:type="page"/>
      </w:r>
    </w:p>
    <w:p w:rsidR="00750888" w:rsidRPr="003F5BFC" w:rsidRDefault="00750888" w:rsidP="003F5BFC">
      <w:pPr>
        <w:pStyle w:val="Autordokumenta"/>
        <w:rPr>
          <w:rFonts w:asciiTheme="minorHAnsi" w:hAnsiTheme="minorHAnsi"/>
        </w:rPr>
      </w:pPr>
      <w:r w:rsidRPr="003F5BFC">
        <w:rPr>
          <w:rFonts w:asciiTheme="minorHAnsi" w:hAnsiTheme="minorHAnsi"/>
        </w:rPr>
        <w:lastRenderedPageBreak/>
        <w:t>Sadržaj</w:t>
      </w:r>
    </w:p>
    <w:p w:rsidR="00750888" w:rsidRPr="003F5BFC" w:rsidRDefault="00750888" w:rsidP="00750888">
      <w:pPr>
        <w:rPr>
          <w:rFonts w:asciiTheme="minorHAnsi" w:hAnsiTheme="minorHAnsi"/>
        </w:rPr>
      </w:pPr>
    </w:p>
    <w:p w:rsidR="009D080B" w:rsidRDefault="00750888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 w:rsidRPr="003F5BFC">
        <w:rPr>
          <w:rFonts w:asciiTheme="minorHAnsi" w:hAnsiTheme="minorHAnsi"/>
        </w:rPr>
        <w:fldChar w:fldCharType="begin"/>
      </w:r>
      <w:r w:rsidRPr="003F5BFC">
        <w:rPr>
          <w:rFonts w:asciiTheme="minorHAnsi" w:hAnsiTheme="minorHAnsi"/>
        </w:rPr>
        <w:instrText xml:space="preserve"> TOC \o "1-3" \h \z \u </w:instrText>
      </w:r>
      <w:r w:rsidRPr="003F5BFC">
        <w:rPr>
          <w:rFonts w:asciiTheme="minorHAnsi" w:hAnsiTheme="minorHAnsi"/>
        </w:rPr>
        <w:fldChar w:fldCharType="separate"/>
      </w:r>
      <w:hyperlink w:anchor="_Toc441155411" w:history="1">
        <w:r w:rsidR="009D080B" w:rsidRPr="00F118AA">
          <w:rPr>
            <w:rStyle w:val="Hyperlink"/>
          </w:rPr>
          <w:t>1.</w:t>
        </w:r>
        <w:r w:rsidR="009D080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9D080B" w:rsidRPr="00F118AA">
          <w:rPr>
            <w:rStyle w:val="Hyperlink"/>
          </w:rPr>
          <w:t>Uvod</w:t>
        </w:r>
        <w:r w:rsidR="009D080B">
          <w:rPr>
            <w:webHidden/>
          </w:rPr>
          <w:tab/>
        </w:r>
        <w:r w:rsidR="009D080B">
          <w:rPr>
            <w:webHidden/>
          </w:rPr>
          <w:fldChar w:fldCharType="begin"/>
        </w:r>
        <w:r w:rsidR="009D080B">
          <w:rPr>
            <w:webHidden/>
          </w:rPr>
          <w:instrText xml:space="preserve"> PAGEREF _Toc441155411 \h </w:instrText>
        </w:r>
        <w:r w:rsidR="009D080B">
          <w:rPr>
            <w:webHidden/>
          </w:rPr>
        </w:r>
        <w:r w:rsidR="009D080B">
          <w:rPr>
            <w:webHidden/>
          </w:rPr>
          <w:fldChar w:fldCharType="separate"/>
        </w:r>
        <w:r w:rsidR="009D080B">
          <w:rPr>
            <w:webHidden/>
          </w:rPr>
          <w:t>2</w:t>
        </w:r>
        <w:r w:rsidR="009D080B">
          <w:rPr>
            <w:webHidden/>
          </w:rPr>
          <w:fldChar w:fldCharType="end"/>
        </w:r>
      </w:hyperlink>
    </w:p>
    <w:p w:rsidR="009D080B" w:rsidRDefault="009D080B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1155412" w:history="1">
        <w:r w:rsidRPr="00F118AA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118AA">
          <w:rPr>
            <w:rStyle w:val="Hyperlink"/>
          </w:rPr>
          <w:t>Osnovni pojmovi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_Toc441155412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D080B" w:rsidRDefault="009D080B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1155413" w:history="1">
        <w:r w:rsidRPr="00F118AA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118AA">
          <w:rPr>
            <w:rStyle w:val="Hyperlink"/>
          </w:rPr>
          <w:t>Implemetacija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_Toc441155413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D080B" w:rsidRDefault="009D080B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1155414" w:history="1">
        <w:r w:rsidRPr="00F118AA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118AA">
          <w:rPr>
            <w:rStyle w:val="Hyperlink"/>
          </w:rPr>
          <w:t>Zaključak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_Toc441155414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D080B" w:rsidRDefault="009D080B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1155415" w:history="1">
        <w:r w:rsidRPr="00F118AA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118AA">
          <w:rPr>
            <w:rStyle w:val="Hyperlink"/>
          </w:rPr>
          <w:t>Literatura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_Toc441155415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D080B" w:rsidRDefault="009D080B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1155416" w:history="1">
        <w:r w:rsidRPr="00F118AA">
          <w:rPr>
            <w:rStyle w:val="Hyperlink"/>
          </w:rPr>
          <w:t>6.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118AA">
          <w:rPr>
            <w:rStyle w:val="Hyperlink"/>
          </w:rPr>
          <w:t>Sažetak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_Toc441155416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50888" w:rsidRPr="003F5BFC" w:rsidRDefault="00750888" w:rsidP="00750888">
      <w:pPr>
        <w:rPr>
          <w:rFonts w:asciiTheme="minorHAnsi" w:hAnsiTheme="minorHAnsi"/>
        </w:rPr>
      </w:pPr>
      <w:r w:rsidRPr="003F5BFC">
        <w:rPr>
          <w:rFonts w:asciiTheme="minorHAnsi" w:hAnsiTheme="minorHAnsi"/>
        </w:rPr>
        <w:fldChar w:fldCharType="end"/>
      </w:r>
    </w:p>
    <w:p w:rsidR="00BE230D" w:rsidRDefault="00BE230D" w:rsidP="00750888">
      <w:pPr>
        <w:rPr>
          <w:rFonts w:asciiTheme="minorHAnsi" w:hAnsiTheme="minorHAnsi"/>
        </w:rPr>
      </w:pPr>
    </w:p>
    <w:p w:rsidR="006A590C" w:rsidRDefault="006A590C" w:rsidP="00750888">
      <w:pPr>
        <w:rPr>
          <w:rFonts w:asciiTheme="minorHAnsi" w:hAnsiTheme="minorHAnsi"/>
        </w:rPr>
      </w:pPr>
    </w:p>
    <w:p w:rsidR="006A590C" w:rsidRDefault="006A590C" w:rsidP="00750888">
      <w:pPr>
        <w:rPr>
          <w:rFonts w:asciiTheme="minorHAnsi" w:hAnsiTheme="minorHAnsi"/>
        </w:rPr>
      </w:pPr>
    </w:p>
    <w:p w:rsidR="006A590C" w:rsidRDefault="006A590C" w:rsidP="00750888">
      <w:pPr>
        <w:rPr>
          <w:rFonts w:asciiTheme="minorHAnsi" w:hAnsiTheme="minorHAnsi"/>
        </w:rPr>
      </w:pPr>
    </w:p>
    <w:p w:rsidR="006A590C" w:rsidRPr="003F5BFC" w:rsidRDefault="006A590C" w:rsidP="00750888">
      <w:pPr>
        <w:rPr>
          <w:rFonts w:asciiTheme="minorHAnsi" w:hAnsiTheme="minorHAnsi"/>
        </w:rPr>
      </w:pPr>
    </w:p>
    <w:p w:rsidR="00750888" w:rsidRDefault="003F5BFC" w:rsidP="00FE2A8F">
      <w:pPr>
        <w:pStyle w:val="Heading1"/>
      </w:pPr>
      <w:r w:rsidRPr="003F5BFC">
        <w:br w:type="page"/>
      </w:r>
      <w:bookmarkStart w:id="1" w:name="_Toc73793693"/>
      <w:bookmarkStart w:id="2" w:name="_Toc73794263"/>
      <w:bookmarkStart w:id="3" w:name="_Toc113812202"/>
      <w:bookmarkStart w:id="4" w:name="_Toc441155411"/>
      <w:r w:rsidR="00750888" w:rsidRPr="00FE2A8F">
        <w:lastRenderedPageBreak/>
        <w:t>Uvod</w:t>
      </w:r>
      <w:bookmarkEnd w:id="1"/>
      <w:bookmarkEnd w:id="2"/>
      <w:bookmarkEnd w:id="3"/>
      <w:bookmarkEnd w:id="4"/>
    </w:p>
    <w:p w:rsidR="00481CDD" w:rsidRPr="00481CDD" w:rsidRDefault="00481CDD" w:rsidP="00481CDD"/>
    <w:p w:rsidR="00845DEE" w:rsidRPr="00041127" w:rsidRDefault="00647712" w:rsidP="00FE2A8F">
      <w:pPr>
        <w:pStyle w:val="Heading1"/>
      </w:pPr>
      <w:bookmarkStart w:id="5" w:name="_Toc441155412"/>
      <w:r w:rsidRPr="003F5BFC">
        <w:t>Osnovni pojmovi</w:t>
      </w:r>
      <w:bookmarkEnd w:id="5"/>
    </w:p>
    <w:p w:rsidR="00DE22C8" w:rsidRDefault="00DE22C8" w:rsidP="003F5BFC">
      <w:pPr>
        <w:rPr>
          <w:rFonts w:asciiTheme="minorHAnsi" w:hAnsiTheme="minorHAnsi"/>
        </w:rPr>
      </w:pPr>
    </w:p>
    <w:p w:rsidR="00041127" w:rsidRDefault="00845DEE" w:rsidP="00481CDD">
      <w:pPr>
        <w:pStyle w:val="Heading1"/>
      </w:pPr>
      <w:bookmarkStart w:id="6" w:name="_Toc441155413"/>
      <w:r>
        <w:t>Implemetacija</w:t>
      </w:r>
      <w:bookmarkEnd w:id="6"/>
    </w:p>
    <w:p w:rsidR="009D080B" w:rsidRPr="009D080B" w:rsidRDefault="009D080B" w:rsidP="009D080B"/>
    <w:p w:rsidR="00ED13B2" w:rsidRDefault="00F53C7F" w:rsidP="00FE2A8F">
      <w:pPr>
        <w:pStyle w:val="Heading1"/>
      </w:pPr>
      <w:bookmarkStart w:id="7" w:name="_Toc73793800"/>
      <w:bookmarkStart w:id="8" w:name="_Toc73794370"/>
      <w:bookmarkStart w:id="9" w:name="_Toc113812272"/>
      <w:bookmarkStart w:id="10" w:name="_Toc441155414"/>
      <w:r>
        <w:t>Zaključak</w:t>
      </w:r>
      <w:bookmarkEnd w:id="10"/>
    </w:p>
    <w:p w:rsidR="009D080B" w:rsidRPr="009D080B" w:rsidRDefault="009D080B" w:rsidP="009D080B"/>
    <w:p w:rsidR="00750888" w:rsidRDefault="00750888" w:rsidP="00FE2A8F">
      <w:pPr>
        <w:pStyle w:val="Heading1"/>
      </w:pPr>
      <w:bookmarkStart w:id="11" w:name="_Toc441155415"/>
      <w:r w:rsidRPr="005F73B0">
        <w:t>Literatura</w:t>
      </w:r>
      <w:bookmarkEnd w:id="7"/>
      <w:bookmarkEnd w:id="8"/>
      <w:bookmarkEnd w:id="9"/>
      <w:bookmarkEnd w:id="11"/>
    </w:p>
    <w:p w:rsidR="009D080B" w:rsidRPr="009D080B" w:rsidRDefault="009D080B" w:rsidP="009D080B"/>
    <w:p w:rsidR="00750888" w:rsidRDefault="00750888" w:rsidP="00FE2A8F">
      <w:pPr>
        <w:pStyle w:val="Heading1"/>
      </w:pPr>
      <w:bookmarkStart w:id="12" w:name="_Toc441155416"/>
      <w:r w:rsidRPr="005F73B0">
        <w:t>Sažetak</w:t>
      </w:r>
      <w:bookmarkEnd w:id="12"/>
    </w:p>
    <w:p w:rsidR="009D080B" w:rsidRPr="009D080B" w:rsidRDefault="009D080B" w:rsidP="009D080B"/>
    <w:p w:rsidR="00845DEE" w:rsidRPr="003F5BFC" w:rsidRDefault="00845DEE" w:rsidP="00750888">
      <w:pPr>
        <w:rPr>
          <w:rFonts w:asciiTheme="minorHAnsi" w:hAnsiTheme="minorHAnsi"/>
        </w:rPr>
      </w:pPr>
    </w:p>
    <w:sectPr w:rsidR="00845DEE" w:rsidRPr="003F5BFC" w:rsidSect="003F5BFC">
      <w:type w:val="continuous"/>
      <w:pgSz w:w="11906" w:h="16838" w:code="9"/>
      <w:pgMar w:top="1701" w:right="1134" w:bottom="1701" w:left="1701" w:header="680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4B7" w:rsidRDefault="008064B7" w:rsidP="00750888">
      <w:r>
        <w:separator/>
      </w:r>
    </w:p>
    <w:p w:rsidR="008064B7" w:rsidRDefault="008064B7" w:rsidP="00750888"/>
    <w:p w:rsidR="008064B7" w:rsidRDefault="008064B7" w:rsidP="00750888"/>
    <w:p w:rsidR="008064B7" w:rsidRDefault="008064B7"/>
  </w:endnote>
  <w:endnote w:type="continuationSeparator" w:id="0">
    <w:p w:rsidR="008064B7" w:rsidRDefault="008064B7" w:rsidP="00750888">
      <w:r>
        <w:continuationSeparator/>
      </w:r>
    </w:p>
    <w:p w:rsidR="008064B7" w:rsidRDefault="008064B7" w:rsidP="00750888"/>
    <w:p w:rsidR="008064B7" w:rsidRDefault="008064B7" w:rsidP="00750888"/>
    <w:p w:rsidR="008064B7" w:rsidRDefault="008064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2A8F" w:rsidRPr="00F53C7F" w:rsidRDefault="00FE2A8F" w:rsidP="003F5BFC">
    <w:pPr>
      <w:pStyle w:val="Footer"/>
      <w:tabs>
        <w:tab w:val="center" w:pos="4535"/>
        <w:tab w:val="right" w:pos="9071"/>
      </w:tabs>
      <w:jc w:val="right"/>
      <w:rPr>
        <w:rFonts w:asciiTheme="minorHAnsi" w:hAnsiTheme="minorHAnsi"/>
      </w:rPr>
    </w:pPr>
    <w:r w:rsidRPr="00F53C7F">
      <w:rPr>
        <w:rStyle w:val="PageNumber"/>
        <w:rFonts w:asciiTheme="minorHAnsi" w:hAnsiTheme="minorHAnsi"/>
      </w:rPr>
      <w:tab/>
    </w:r>
    <w:r w:rsidRPr="00F53C7F">
      <w:rPr>
        <w:rStyle w:val="PageNumber"/>
        <w:rFonts w:asciiTheme="minorHAnsi" w:hAnsiTheme="minorHAnsi"/>
      </w:rPr>
      <w:tab/>
    </w:r>
    <w:r w:rsidRPr="00F53C7F">
      <w:rPr>
        <w:rStyle w:val="PageNumber"/>
        <w:rFonts w:asciiTheme="minorHAnsi" w:hAnsiTheme="minorHAnsi"/>
      </w:rPr>
      <w:fldChar w:fldCharType="begin"/>
    </w:r>
    <w:r w:rsidRPr="00F53C7F">
      <w:rPr>
        <w:rStyle w:val="PageNumber"/>
        <w:rFonts w:asciiTheme="minorHAnsi" w:hAnsiTheme="minorHAnsi"/>
      </w:rPr>
      <w:instrText xml:space="preserve"> PAGE </w:instrText>
    </w:r>
    <w:r w:rsidRPr="00F53C7F">
      <w:rPr>
        <w:rStyle w:val="PageNumber"/>
        <w:rFonts w:asciiTheme="minorHAnsi" w:hAnsiTheme="minorHAnsi"/>
      </w:rPr>
      <w:fldChar w:fldCharType="separate"/>
    </w:r>
    <w:r w:rsidR="0030059D">
      <w:rPr>
        <w:rStyle w:val="PageNumber"/>
        <w:rFonts w:asciiTheme="minorHAnsi" w:hAnsiTheme="minorHAnsi"/>
        <w:noProof/>
      </w:rPr>
      <w:t>2</w:t>
    </w:r>
    <w:r w:rsidRPr="00F53C7F">
      <w:rPr>
        <w:rStyle w:val="PageNumber"/>
        <w:rFonts w:asciiTheme="minorHAnsi" w:hAnsiTheme="minorHAnsi"/>
      </w:rPr>
      <w:fldChar w:fldCharType="end"/>
    </w:r>
  </w:p>
  <w:p w:rsidR="00FE2A8F" w:rsidRDefault="00FE2A8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4B7" w:rsidRDefault="008064B7" w:rsidP="00750888">
      <w:r>
        <w:separator/>
      </w:r>
    </w:p>
    <w:p w:rsidR="008064B7" w:rsidRDefault="008064B7" w:rsidP="00750888"/>
    <w:p w:rsidR="008064B7" w:rsidRDefault="008064B7" w:rsidP="00750888"/>
    <w:p w:rsidR="008064B7" w:rsidRDefault="008064B7"/>
  </w:footnote>
  <w:footnote w:type="continuationSeparator" w:id="0">
    <w:p w:rsidR="008064B7" w:rsidRDefault="008064B7" w:rsidP="00750888">
      <w:r>
        <w:continuationSeparator/>
      </w:r>
    </w:p>
    <w:p w:rsidR="008064B7" w:rsidRDefault="008064B7" w:rsidP="00750888"/>
    <w:p w:rsidR="008064B7" w:rsidRDefault="008064B7" w:rsidP="00750888"/>
    <w:p w:rsidR="008064B7" w:rsidRDefault="008064B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2A8F" w:rsidRDefault="00FE2A8F">
    <w:pPr>
      <w:pStyle w:val="Header"/>
    </w:pPr>
  </w:p>
  <w:p w:rsidR="00FE2A8F" w:rsidRDefault="00FE2A8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94A3F"/>
    <w:multiLevelType w:val="multilevel"/>
    <w:tmpl w:val="38E2B468"/>
    <w:lvl w:ilvl="0"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5BCB4B99"/>
    <w:multiLevelType w:val="multilevel"/>
    <w:tmpl w:val="37D8D2E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62966C97"/>
    <w:multiLevelType w:val="multilevel"/>
    <w:tmpl w:val="3E36F3C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68D9209D"/>
    <w:multiLevelType w:val="hybridMultilevel"/>
    <w:tmpl w:val="CF2699B4"/>
    <w:lvl w:ilvl="0" w:tplc="71BCBB2A">
      <w:start w:val="7"/>
      <w:numFmt w:val="bullet"/>
      <w:lvlText w:val=""/>
      <w:lvlJc w:val="left"/>
      <w:pPr>
        <w:ind w:left="1065" w:hanging="360"/>
      </w:pPr>
      <w:rPr>
        <w:rFonts w:ascii="Wingdings" w:eastAsia="Times New Roman" w:hAnsi="Wingdings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025"/>
    <w:rsid w:val="00002480"/>
    <w:rsid w:val="00004FE2"/>
    <w:rsid w:val="00005D05"/>
    <w:rsid w:val="00006377"/>
    <w:rsid w:val="00010059"/>
    <w:rsid w:val="00017289"/>
    <w:rsid w:val="00021F7C"/>
    <w:rsid w:val="000231EF"/>
    <w:rsid w:val="00024B86"/>
    <w:rsid w:val="00031252"/>
    <w:rsid w:val="0003403B"/>
    <w:rsid w:val="00040DF8"/>
    <w:rsid w:val="00041127"/>
    <w:rsid w:val="00041518"/>
    <w:rsid w:val="0004372D"/>
    <w:rsid w:val="0004434F"/>
    <w:rsid w:val="00047249"/>
    <w:rsid w:val="00047A38"/>
    <w:rsid w:val="00051CC8"/>
    <w:rsid w:val="000607B8"/>
    <w:rsid w:val="0006312E"/>
    <w:rsid w:val="00063FF6"/>
    <w:rsid w:val="000745CD"/>
    <w:rsid w:val="00075239"/>
    <w:rsid w:val="00081B9D"/>
    <w:rsid w:val="00081DA8"/>
    <w:rsid w:val="0008495D"/>
    <w:rsid w:val="000854BD"/>
    <w:rsid w:val="00091831"/>
    <w:rsid w:val="0009230B"/>
    <w:rsid w:val="00095430"/>
    <w:rsid w:val="000A36E2"/>
    <w:rsid w:val="000A453E"/>
    <w:rsid w:val="000B2F27"/>
    <w:rsid w:val="000B3501"/>
    <w:rsid w:val="000C150A"/>
    <w:rsid w:val="000C1B1C"/>
    <w:rsid w:val="000D4224"/>
    <w:rsid w:val="000E0225"/>
    <w:rsid w:val="000E32C5"/>
    <w:rsid w:val="000E42AA"/>
    <w:rsid w:val="000F1765"/>
    <w:rsid w:val="000F4C42"/>
    <w:rsid w:val="00101B25"/>
    <w:rsid w:val="00102072"/>
    <w:rsid w:val="001129F9"/>
    <w:rsid w:val="00116372"/>
    <w:rsid w:val="00117BF8"/>
    <w:rsid w:val="00123170"/>
    <w:rsid w:val="00131897"/>
    <w:rsid w:val="0013460D"/>
    <w:rsid w:val="00135025"/>
    <w:rsid w:val="00144CF4"/>
    <w:rsid w:val="001518DF"/>
    <w:rsid w:val="001547C4"/>
    <w:rsid w:val="0016394A"/>
    <w:rsid w:val="00171F67"/>
    <w:rsid w:val="001738CC"/>
    <w:rsid w:val="00173FCE"/>
    <w:rsid w:val="0017449F"/>
    <w:rsid w:val="00174810"/>
    <w:rsid w:val="00177A97"/>
    <w:rsid w:val="00183BA1"/>
    <w:rsid w:val="001A05B8"/>
    <w:rsid w:val="001A50F3"/>
    <w:rsid w:val="001A5C28"/>
    <w:rsid w:val="001B7F77"/>
    <w:rsid w:val="001E12B3"/>
    <w:rsid w:val="001E3A95"/>
    <w:rsid w:val="001F2E0C"/>
    <w:rsid w:val="001F2EA9"/>
    <w:rsid w:val="002055CA"/>
    <w:rsid w:val="00213CDE"/>
    <w:rsid w:val="002278AB"/>
    <w:rsid w:val="002341DD"/>
    <w:rsid w:val="00234680"/>
    <w:rsid w:val="00236678"/>
    <w:rsid w:val="002420D0"/>
    <w:rsid w:val="00246CDE"/>
    <w:rsid w:val="00254272"/>
    <w:rsid w:val="00270F64"/>
    <w:rsid w:val="002724F7"/>
    <w:rsid w:val="00272CCD"/>
    <w:rsid w:val="0027593A"/>
    <w:rsid w:val="00281014"/>
    <w:rsid w:val="002853D9"/>
    <w:rsid w:val="00294874"/>
    <w:rsid w:val="002961BF"/>
    <w:rsid w:val="00296687"/>
    <w:rsid w:val="002967E1"/>
    <w:rsid w:val="00296C2D"/>
    <w:rsid w:val="002A2C73"/>
    <w:rsid w:val="002B1FC7"/>
    <w:rsid w:val="002B7038"/>
    <w:rsid w:val="002C28C1"/>
    <w:rsid w:val="002D22FE"/>
    <w:rsid w:val="002E1F11"/>
    <w:rsid w:val="002F2B1B"/>
    <w:rsid w:val="002F5897"/>
    <w:rsid w:val="002F6364"/>
    <w:rsid w:val="0030059D"/>
    <w:rsid w:val="003044F5"/>
    <w:rsid w:val="00313A15"/>
    <w:rsid w:val="00314E2B"/>
    <w:rsid w:val="00314E60"/>
    <w:rsid w:val="00315A07"/>
    <w:rsid w:val="003210EE"/>
    <w:rsid w:val="003212C0"/>
    <w:rsid w:val="00326A38"/>
    <w:rsid w:val="00330677"/>
    <w:rsid w:val="003310D1"/>
    <w:rsid w:val="00331C16"/>
    <w:rsid w:val="0033620B"/>
    <w:rsid w:val="00352DC6"/>
    <w:rsid w:val="00354486"/>
    <w:rsid w:val="003550E7"/>
    <w:rsid w:val="0036282C"/>
    <w:rsid w:val="00374865"/>
    <w:rsid w:val="00375489"/>
    <w:rsid w:val="00376A0D"/>
    <w:rsid w:val="003774F8"/>
    <w:rsid w:val="0038120C"/>
    <w:rsid w:val="00381297"/>
    <w:rsid w:val="00382D66"/>
    <w:rsid w:val="00384153"/>
    <w:rsid w:val="00384307"/>
    <w:rsid w:val="00394A8A"/>
    <w:rsid w:val="00396A57"/>
    <w:rsid w:val="003A045D"/>
    <w:rsid w:val="003A26AA"/>
    <w:rsid w:val="003A2C5B"/>
    <w:rsid w:val="003A5470"/>
    <w:rsid w:val="003A671D"/>
    <w:rsid w:val="003B5C95"/>
    <w:rsid w:val="003B6EE5"/>
    <w:rsid w:val="003D0BED"/>
    <w:rsid w:val="003D144E"/>
    <w:rsid w:val="003D3568"/>
    <w:rsid w:val="003D36C9"/>
    <w:rsid w:val="003E4B3F"/>
    <w:rsid w:val="003E508B"/>
    <w:rsid w:val="003F2447"/>
    <w:rsid w:val="003F3EF1"/>
    <w:rsid w:val="003F5BFC"/>
    <w:rsid w:val="003F6477"/>
    <w:rsid w:val="00407446"/>
    <w:rsid w:val="00407E98"/>
    <w:rsid w:val="00420979"/>
    <w:rsid w:val="00432E70"/>
    <w:rsid w:val="004338AC"/>
    <w:rsid w:val="004451D1"/>
    <w:rsid w:val="004527E9"/>
    <w:rsid w:val="004575B2"/>
    <w:rsid w:val="00476348"/>
    <w:rsid w:val="00481CDD"/>
    <w:rsid w:val="00493109"/>
    <w:rsid w:val="0049393B"/>
    <w:rsid w:val="00497621"/>
    <w:rsid w:val="004A3036"/>
    <w:rsid w:val="004A7B35"/>
    <w:rsid w:val="004A7EA4"/>
    <w:rsid w:val="004B549A"/>
    <w:rsid w:val="004B5660"/>
    <w:rsid w:val="004B57DF"/>
    <w:rsid w:val="004B7898"/>
    <w:rsid w:val="004B7E97"/>
    <w:rsid w:val="004C1214"/>
    <w:rsid w:val="004D1F7F"/>
    <w:rsid w:val="004D6E4D"/>
    <w:rsid w:val="004E0318"/>
    <w:rsid w:val="004E1DF2"/>
    <w:rsid w:val="004F49C6"/>
    <w:rsid w:val="004F6167"/>
    <w:rsid w:val="00501EAA"/>
    <w:rsid w:val="00502CE4"/>
    <w:rsid w:val="005043EE"/>
    <w:rsid w:val="005054CF"/>
    <w:rsid w:val="005061FB"/>
    <w:rsid w:val="00507238"/>
    <w:rsid w:val="00511B34"/>
    <w:rsid w:val="00515446"/>
    <w:rsid w:val="00515742"/>
    <w:rsid w:val="0051789A"/>
    <w:rsid w:val="0052262A"/>
    <w:rsid w:val="00523BBA"/>
    <w:rsid w:val="005314D4"/>
    <w:rsid w:val="005373A8"/>
    <w:rsid w:val="00543B59"/>
    <w:rsid w:val="00543EB8"/>
    <w:rsid w:val="00550FF0"/>
    <w:rsid w:val="00551045"/>
    <w:rsid w:val="005515CE"/>
    <w:rsid w:val="00553ED9"/>
    <w:rsid w:val="00563C2C"/>
    <w:rsid w:val="00564045"/>
    <w:rsid w:val="00566827"/>
    <w:rsid w:val="005679E8"/>
    <w:rsid w:val="00580049"/>
    <w:rsid w:val="00580902"/>
    <w:rsid w:val="00583777"/>
    <w:rsid w:val="00587492"/>
    <w:rsid w:val="00590FD0"/>
    <w:rsid w:val="00591F82"/>
    <w:rsid w:val="005922AA"/>
    <w:rsid w:val="005A1253"/>
    <w:rsid w:val="005A212E"/>
    <w:rsid w:val="005A44D9"/>
    <w:rsid w:val="005A52AA"/>
    <w:rsid w:val="005A6EE0"/>
    <w:rsid w:val="005B204E"/>
    <w:rsid w:val="005B2603"/>
    <w:rsid w:val="005C02DF"/>
    <w:rsid w:val="005C2012"/>
    <w:rsid w:val="005C3F8B"/>
    <w:rsid w:val="005C4B01"/>
    <w:rsid w:val="005C5554"/>
    <w:rsid w:val="005D0582"/>
    <w:rsid w:val="005D07EB"/>
    <w:rsid w:val="005D2F4C"/>
    <w:rsid w:val="005D36DA"/>
    <w:rsid w:val="005D568E"/>
    <w:rsid w:val="005D6599"/>
    <w:rsid w:val="005E1C7F"/>
    <w:rsid w:val="005E319F"/>
    <w:rsid w:val="005E4FAB"/>
    <w:rsid w:val="005F4A8F"/>
    <w:rsid w:val="005F73B0"/>
    <w:rsid w:val="005F7BF1"/>
    <w:rsid w:val="00603010"/>
    <w:rsid w:val="0061170B"/>
    <w:rsid w:val="00611A1D"/>
    <w:rsid w:val="0061408B"/>
    <w:rsid w:val="00622F4F"/>
    <w:rsid w:val="00635225"/>
    <w:rsid w:val="00647712"/>
    <w:rsid w:val="0065633C"/>
    <w:rsid w:val="006628FE"/>
    <w:rsid w:val="00662B4B"/>
    <w:rsid w:val="00662E54"/>
    <w:rsid w:val="00667338"/>
    <w:rsid w:val="00670B49"/>
    <w:rsid w:val="00673E8B"/>
    <w:rsid w:val="00674776"/>
    <w:rsid w:val="0067490C"/>
    <w:rsid w:val="00676FA3"/>
    <w:rsid w:val="006771EB"/>
    <w:rsid w:val="00696F5A"/>
    <w:rsid w:val="006A0E35"/>
    <w:rsid w:val="006A317E"/>
    <w:rsid w:val="006A530C"/>
    <w:rsid w:val="006A590C"/>
    <w:rsid w:val="006A6EB0"/>
    <w:rsid w:val="006A769A"/>
    <w:rsid w:val="006A7AB2"/>
    <w:rsid w:val="006B0EE1"/>
    <w:rsid w:val="006B31A2"/>
    <w:rsid w:val="006B3D79"/>
    <w:rsid w:val="006C3071"/>
    <w:rsid w:val="006C7521"/>
    <w:rsid w:val="006D0361"/>
    <w:rsid w:val="006D1087"/>
    <w:rsid w:val="006D23D7"/>
    <w:rsid w:val="006D5050"/>
    <w:rsid w:val="006D553C"/>
    <w:rsid w:val="006D6B14"/>
    <w:rsid w:val="006D7BCE"/>
    <w:rsid w:val="006F7F4E"/>
    <w:rsid w:val="00701307"/>
    <w:rsid w:val="007042A3"/>
    <w:rsid w:val="00713EB5"/>
    <w:rsid w:val="0071443C"/>
    <w:rsid w:val="007168E4"/>
    <w:rsid w:val="00723057"/>
    <w:rsid w:val="00725E49"/>
    <w:rsid w:val="00733E96"/>
    <w:rsid w:val="00746CDE"/>
    <w:rsid w:val="00747A1D"/>
    <w:rsid w:val="00747E7A"/>
    <w:rsid w:val="00750888"/>
    <w:rsid w:val="00752208"/>
    <w:rsid w:val="00753010"/>
    <w:rsid w:val="00761AAF"/>
    <w:rsid w:val="00762BC3"/>
    <w:rsid w:val="00766A25"/>
    <w:rsid w:val="007720BA"/>
    <w:rsid w:val="007803D6"/>
    <w:rsid w:val="00780A25"/>
    <w:rsid w:val="00782F6F"/>
    <w:rsid w:val="00785FB2"/>
    <w:rsid w:val="00790325"/>
    <w:rsid w:val="00794E02"/>
    <w:rsid w:val="007A5D1B"/>
    <w:rsid w:val="007B1FF1"/>
    <w:rsid w:val="007B3E8C"/>
    <w:rsid w:val="007B454F"/>
    <w:rsid w:val="007B694F"/>
    <w:rsid w:val="007C3317"/>
    <w:rsid w:val="007D1476"/>
    <w:rsid w:val="007D29F9"/>
    <w:rsid w:val="007D49A8"/>
    <w:rsid w:val="007D5BE0"/>
    <w:rsid w:val="007F0AFC"/>
    <w:rsid w:val="007F0B45"/>
    <w:rsid w:val="007F1DAE"/>
    <w:rsid w:val="007F329F"/>
    <w:rsid w:val="007F6377"/>
    <w:rsid w:val="00801EE3"/>
    <w:rsid w:val="00804D21"/>
    <w:rsid w:val="00805E22"/>
    <w:rsid w:val="00805FFB"/>
    <w:rsid w:val="008064B7"/>
    <w:rsid w:val="008145CA"/>
    <w:rsid w:val="00817327"/>
    <w:rsid w:val="00820F80"/>
    <w:rsid w:val="00822106"/>
    <w:rsid w:val="008272AC"/>
    <w:rsid w:val="008302FD"/>
    <w:rsid w:val="008303DC"/>
    <w:rsid w:val="0083161C"/>
    <w:rsid w:val="00831C4D"/>
    <w:rsid w:val="008322AB"/>
    <w:rsid w:val="00834EED"/>
    <w:rsid w:val="008379D7"/>
    <w:rsid w:val="00840233"/>
    <w:rsid w:val="00840F3B"/>
    <w:rsid w:val="008438EB"/>
    <w:rsid w:val="00843941"/>
    <w:rsid w:val="00845DEE"/>
    <w:rsid w:val="00866819"/>
    <w:rsid w:val="00872FCC"/>
    <w:rsid w:val="00874DA0"/>
    <w:rsid w:val="00877426"/>
    <w:rsid w:val="00877E1F"/>
    <w:rsid w:val="008857F8"/>
    <w:rsid w:val="00890482"/>
    <w:rsid w:val="008925C8"/>
    <w:rsid w:val="00893643"/>
    <w:rsid w:val="008A7A74"/>
    <w:rsid w:val="008B0097"/>
    <w:rsid w:val="008B33A3"/>
    <w:rsid w:val="008B4C8C"/>
    <w:rsid w:val="008B65E3"/>
    <w:rsid w:val="008B7582"/>
    <w:rsid w:val="008C0B5A"/>
    <w:rsid w:val="008D49F0"/>
    <w:rsid w:val="008E3330"/>
    <w:rsid w:val="008E463D"/>
    <w:rsid w:val="008E482A"/>
    <w:rsid w:val="008E5C50"/>
    <w:rsid w:val="008F4BDD"/>
    <w:rsid w:val="009138C1"/>
    <w:rsid w:val="00914295"/>
    <w:rsid w:val="0093397F"/>
    <w:rsid w:val="00935BCB"/>
    <w:rsid w:val="00940107"/>
    <w:rsid w:val="00942A5D"/>
    <w:rsid w:val="009462B2"/>
    <w:rsid w:val="00955EB1"/>
    <w:rsid w:val="00957B66"/>
    <w:rsid w:val="0096561F"/>
    <w:rsid w:val="00966AF5"/>
    <w:rsid w:val="00991309"/>
    <w:rsid w:val="0099402B"/>
    <w:rsid w:val="0099431A"/>
    <w:rsid w:val="00997095"/>
    <w:rsid w:val="009A0110"/>
    <w:rsid w:val="009A4C88"/>
    <w:rsid w:val="009B2958"/>
    <w:rsid w:val="009C1245"/>
    <w:rsid w:val="009C5AC6"/>
    <w:rsid w:val="009D080B"/>
    <w:rsid w:val="009D28E3"/>
    <w:rsid w:val="009D2BEB"/>
    <w:rsid w:val="009D5A07"/>
    <w:rsid w:val="009E796F"/>
    <w:rsid w:val="009F2471"/>
    <w:rsid w:val="009F6D2F"/>
    <w:rsid w:val="00A00D41"/>
    <w:rsid w:val="00A029B3"/>
    <w:rsid w:val="00A11709"/>
    <w:rsid w:val="00A2240B"/>
    <w:rsid w:val="00A2493E"/>
    <w:rsid w:val="00A320FE"/>
    <w:rsid w:val="00A32E7F"/>
    <w:rsid w:val="00A47E8D"/>
    <w:rsid w:val="00A56AEA"/>
    <w:rsid w:val="00A61A74"/>
    <w:rsid w:val="00A754B2"/>
    <w:rsid w:val="00A81F29"/>
    <w:rsid w:val="00A85118"/>
    <w:rsid w:val="00A8531C"/>
    <w:rsid w:val="00AA088B"/>
    <w:rsid w:val="00AA3D26"/>
    <w:rsid w:val="00AB4B54"/>
    <w:rsid w:val="00AC391E"/>
    <w:rsid w:val="00AC608F"/>
    <w:rsid w:val="00AD2105"/>
    <w:rsid w:val="00AE2A81"/>
    <w:rsid w:val="00AE3ACE"/>
    <w:rsid w:val="00AE4C51"/>
    <w:rsid w:val="00AF053A"/>
    <w:rsid w:val="00AF372E"/>
    <w:rsid w:val="00AF6560"/>
    <w:rsid w:val="00B0212E"/>
    <w:rsid w:val="00B05A28"/>
    <w:rsid w:val="00B10D20"/>
    <w:rsid w:val="00B13973"/>
    <w:rsid w:val="00B13CC5"/>
    <w:rsid w:val="00B34970"/>
    <w:rsid w:val="00B50CA3"/>
    <w:rsid w:val="00B525E8"/>
    <w:rsid w:val="00B5466B"/>
    <w:rsid w:val="00B568AE"/>
    <w:rsid w:val="00B632EE"/>
    <w:rsid w:val="00B642FC"/>
    <w:rsid w:val="00B821D9"/>
    <w:rsid w:val="00B825F5"/>
    <w:rsid w:val="00B87AD1"/>
    <w:rsid w:val="00B9514F"/>
    <w:rsid w:val="00B957B1"/>
    <w:rsid w:val="00B97BCE"/>
    <w:rsid w:val="00BA1102"/>
    <w:rsid w:val="00BA5D85"/>
    <w:rsid w:val="00BA79E1"/>
    <w:rsid w:val="00BA7A57"/>
    <w:rsid w:val="00BA7D8B"/>
    <w:rsid w:val="00BB1923"/>
    <w:rsid w:val="00BB289F"/>
    <w:rsid w:val="00BB79A1"/>
    <w:rsid w:val="00BC1B7E"/>
    <w:rsid w:val="00BC5BE6"/>
    <w:rsid w:val="00BC6F0B"/>
    <w:rsid w:val="00BD445C"/>
    <w:rsid w:val="00BE15C5"/>
    <w:rsid w:val="00BE230D"/>
    <w:rsid w:val="00BE2699"/>
    <w:rsid w:val="00BF39DD"/>
    <w:rsid w:val="00BF7478"/>
    <w:rsid w:val="00C03DFE"/>
    <w:rsid w:val="00C0670C"/>
    <w:rsid w:val="00C11366"/>
    <w:rsid w:val="00C140CF"/>
    <w:rsid w:val="00C15A7C"/>
    <w:rsid w:val="00C224A2"/>
    <w:rsid w:val="00C2359D"/>
    <w:rsid w:val="00C330FF"/>
    <w:rsid w:val="00C43367"/>
    <w:rsid w:val="00C43D9D"/>
    <w:rsid w:val="00C4505A"/>
    <w:rsid w:val="00C5546A"/>
    <w:rsid w:val="00C63A16"/>
    <w:rsid w:val="00C65DE0"/>
    <w:rsid w:val="00C74AEA"/>
    <w:rsid w:val="00C772BF"/>
    <w:rsid w:val="00C7730B"/>
    <w:rsid w:val="00C82A5C"/>
    <w:rsid w:val="00C87C1C"/>
    <w:rsid w:val="00C9372F"/>
    <w:rsid w:val="00C95307"/>
    <w:rsid w:val="00CA26E5"/>
    <w:rsid w:val="00CA3705"/>
    <w:rsid w:val="00CB103F"/>
    <w:rsid w:val="00CB16EA"/>
    <w:rsid w:val="00CB24CD"/>
    <w:rsid w:val="00CB25BD"/>
    <w:rsid w:val="00CB339F"/>
    <w:rsid w:val="00CB49FA"/>
    <w:rsid w:val="00CC0980"/>
    <w:rsid w:val="00CC382C"/>
    <w:rsid w:val="00CC5337"/>
    <w:rsid w:val="00CD3153"/>
    <w:rsid w:val="00CD4AF8"/>
    <w:rsid w:val="00CD6DDE"/>
    <w:rsid w:val="00CD7DE8"/>
    <w:rsid w:val="00CE17D2"/>
    <w:rsid w:val="00CE4119"/>
    <w:rsid w:val="00CE6833"/>
    <w:rsid w:val="00CF05AF"/>
    <w:rsid w:val="00CF19FC"/>
    <w:rsid w:val="00CF4AD2"/>
    <w:rsid w:val="00D00BE1"/>
    <w:rsid w:val="00D01963"/>
    <w:rsid w:val="00D05D9B"/>
    <w:rsid w:val="00D10130"/>
    <w:rsid w:val="00D10C5C"/>
    <w:rsid w:val="00D20DF1"/>
    <w:rsid w:val="00D22301"/>
    <w:rsid w:val="00D316CC"/>
    <w:rsid w:val="00D3552A"/>
    <w:rsid w:val="00D41FD8"/>
    <w:rsid w:val="00D42951"/>
    <w:rsid w:val="00D45398"/>
    <w:rsid w:val="00D46F7C"/>
    <w:rsid w:val="00D5254C"/>
    <w:rsid w:val="00D55C18"/>
    <w:rsid w:val="00D70CF0"/>
    <w:rsid w:val="00D7792A"/>
    <w:rsid w:val="00D902FC"/>
    <w:rsid w:val="00D91455"/>
    <w:rsid w:val="00D9464D"/>
    <w:rsid w:val="00DA33C8"/>
    <w:rsid w:val="00DA5842"/>
    <w:rsid w:val="00DA6ED2"/>
    <w:rsid w:val="00DA7875"/>
    <w:rsid w:val="00DB22FA"/>
    <w:rsid w:val="00DB35E1"/>
    <w:rsid w:val="00DC2DF3"/>
    <w:rsid w:val="00DC4D54"/>
    <w:rsid w:val="00DD0371"/>
    <w:rsid w:val="00DD22EF"/>
    <w:rsid w:val="00DE22C8"/>
    <w:rsid w:val="00DE2714"/>
    <w:rsid w:val="00DE4951"/>
    <w:rsid w:val="00DF32E6"/>
    <w:rsid w:val="00E006AD"/>
    <w:rsid w:val="00E04894"/>
    <w:rsid w:val="00E05D97"/>
    <w:rsid w:val="00E12C07"/>
    <w:rsid w:val="00E12D90"/>
    <w:rsid w:val="00E14CB7"/>
    <w:rsid w:val="00E1533E"/>
    <w:rsid w:val="00E17CC4"/>
    <w:rsid w:val="00E2465F"/>
    <w:rsid w:val="00E27DE8"/>
    <w:rsid w:val="00E40B55"/>
    <w:rsid w:val="00E41816"/>
    <w:rsid w:val="00E5047A"/>
    <w:rsid w:val="00E50DAA"/>
    <w:rsid w:val="00E562C2"/>
    <w:rsid w:val="00E56EBA"/>
    <w:rsid w:val="00E645C7"/>
    <w:rsid w:val="00E7021C"/>
    <w:rsid w:val="00E775BD"/>
    <w:rsid w:val="00E85C9B"/>
    <w:rsid w:val="00E9093E"/>
    <w:rsid w:val="00E92292"/>
    <w:rsid w:val="00E92D0D"/>
    <w:rsid w:val="00E96774"/>
    <w:rsid w:val="00EA4FD6"/>
    <w:rsid w:val="00EA505B"/>
    <w:rsid w:val="00EA625E"/>
    <w:rsid w:val="00EA641F"/>
    <w:rsid w:val="00EB0396"/>
    <w:rsid w:val="00EB5A35"/>
    <w:rsid w:val="00EC62AD"/>
    <w:rsid w:val="00ED13B2"/>
    <w:rsid w:val="00ED2E75"/>
    <w:rsid w:val="00ED56B2"/>
    <w:rsid w:val="00ED5BAB"/>
    <w:rsid w:val="00EE0A4F"/>
    <w:rsid w:val="00EF07AF"/>
    <w:rsid w:val="00F0242E"/>
    <w:rsid w:val="00F048A7"/>
    <w:rsid w:val="00F26A32"/>
    <w:rsid w:val="00F335EE"/>
    <w:rsid w:val="00F37E46"/>
    <w:rsid w:val="00F4248E"/>
    <w:rsid w:val="00F44948"/>
    <w:rsid w:val="00F4743E"/>
    <w:rsid w:val="00F47670"/>
    <w:rsid w:val="00F53C7F"/>
    <w:rsid w:val="00F62A95"/>
    <w:rsid w:val="00F65E4A"/>
    <w:rsid w:val="00F72BFB"/>
    <w:rsid w:val="00F73319"/>
    <w:rsid w:val="00F76653"/>
    <w:rsid w:val="00F81B81"/>
    <w:rsid w:val="00F932C5"/>
    <w:rsid w:val="00FA2076"/>
    <w:rsid w:val="00FA5AE7"/>
    <w:rsid w:val="00FB0919"/>
    <w:rsid w:val="00FB5059"/>
    <w:rsid w:val="00FB6B06"/>
    <w:rsid w:val="00FC1828"/>
    <w:rsid w:val="00FC1CD8"/>
    <w:rsid w:val="00FC2885"/>
    <w:rsid w:val="00FC39A5"/>
    <w:rsid w:val="00FC6D35"/>
    <w:rsid w:val="00FD19CE"/>
    <w:rsid w:val="00FD4682"/>
    <w:rsid w:val="00FE129B"/>
    <w:rsid w:val="00FE15FF"/>
    <w:rsid w:val="00FE2A8F"/>
    <w:rsid w:val="00FE2EF8"/>
    <w:rsid w:val="00FE3D8B"/>
    <w:rsid w:val="00FF21E2"/>
    <w:rsid w:val="00FF2D17"/>
    <w:rsid w:val="00FF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Obican tekst"/>
    <w:qFormat/>
    <w:rsid w:val="00750888"/>
    <w:pPr>
      <w:spacing w:before="120" w:after="120"/>
    </w:pPr>
    <w:rPr>
      <w:rFonts w:ascii="Arial" w:hAnsi="Arial"/>
      <w:sz w:val="24"/>
      <w:szCs w:val="24"/>
    </w:rPr>
  </w:style>
  <w:style w:type="paragraph" w:styleId="Heading1">
    <w:name w:val="heading 1"/>
    <w:basedOn w:val="Heading2"/>
    <w:next w:val="Normal"/>
    <w:link w:val="Heading1Char"/>
    <w:qFormat/>
    <w:rsid w:val="00FE2A8F"/>
    <w:pPr>
      <w:numPr>
        <w:ilvl w:val="0"/>
      </w:numPr>
      <w:outlineLvl w:val="0"/>
    </w:pPr>
  </w:style>
  <w:style w:type="paragraph" w:styleId="Heading2">
    <w:name w:val="heading 2"/>
    <w:basedOn w:val="Normal"/>
    <w:next w:val="Normal"/>
    <w:autoRedefine/>
    <w:qFormat/>
    <w:rsid w:val="00FE2A8F"/>
    <w:pPr>
      <w:keepNext/>
      <w:numPr>
        <w:ilvl w:val="1"/>
        <w:numId w:val="3"/>
      </w:numPr>
      <w:spacing w:before="360" w:after="240"/>
      <w:outlineLvl w:val="1"/>
    </w:pPr>
    <w:rPr>
      <w:rFonts w:asciiTheme="minorHAnsi" w:hAnsiTheme="minorHAnsi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2A8F"/>
    <w:pPr>
      <w:keepNext/>
      <w:numPr>
        <w:ilvl w:val="2"/>
        <w:numId w:val="3"/>
      </w:numPr>
      <w:spacing w:before="360" w:after="180"/>
      <w:outlineLvl w:val="2"/>
    </w:pPr>
    <w:rPr>
      <w:rFonts w:asciiTheme="minorHAnsi" w:hAnsiTheme="minorHAnsi" w:cs="Arial"/>
      <w:b/>
      <w:bCs/>
    </w:rPr>
  </w:style>
  <w:style w:type="paragraph" w:styleId="Heading4">
    <w:name w:val="heading 4"/>
    <w:basedOn w:val="Normal"/>
    <w:next w:val="Normal"/>
    <w:qFormat/>
    <w:rsid w:val="00FE2A8F"/>
    <w:pPr>
      <w:keepNext/>
      <w:numPr>
        <w:ilvl w:val="3"/>
        <w:numId w:val="3"/>
      </w:numPr>
      <w:spacing w:before="240" w:after="60"/>
      <w:outlineLvl w:val="3"/>
    </w:pPr>
    <w:rPr>
      <w:rFonts w:asciiTheme="minorHAnsi" w:hAnsiTheme="minorHAnsi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8B4C8C"/>
    <w:pPr>
      <w:numPr>
        <w:ilvl w:val="4"/>
        <w:numId w:val="1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8B4C8C"/>
    <w:pPr>
      <w:numPr>
        <w:ilvl w:val="5"/>
        <w:numId w:val="1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rsid w:val="008B4C8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B4C8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B4C8C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Caption">
    <w:name w:val="caption"/>
    <w:basedOn w:val="Normal"/>
    <w:next w:val="Normal"/>
    <w:autoRedefine/>
    <w:qFormat/>
    <w:rsid w:val="00B5466B"/>
    <w:pPr>
      <w:spacing w:before="240"/>
      <w:jc w:val="center"/>
    </w:pPr>
    <w:rPr>
      <w:rFonts w:asciiTheme="minorHAnsi" w:hAnsiTheme="minorHAnsi"/>
      <w:bCs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uiPriority w:val="39"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TOC2">
    <w:name w:val="toc 2"/>
    <w:basedOn w:val="Normal"/>
    <w:next w:val="Normal"/>
    <w:autoRedefine/>
    <w:uiPriority w:val="39"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TOC3">
    <w:name w:val="toc 3"/>
    <w:basedOn w:val="Normal"/>
    <w:next w:val="Normal"/>
    <w:autoRedefine/>
    <w:uiPriority w:val="39"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Heading1"/>
    <w:autoRedefine/>
    <w:rsid w:val="003F5BFC"/>
    <w:pPr>
      <w:spacing w:before="240" w:after="240"/>
      <w:jc w:val="center"/>
    </w:pPr>
    <w:rPr>
      <w:b/>
      <w:bCs/>
      <w:sz w:val="32"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yperlink">
    <w:name w:val="Hyperlink"/>
    <w:uiPriority w:val="99"/>
    <w:rsid w:val="00750888"/>
    <w:rPr>
      <w:color w:val="0000FF"/>
      <w:u w:val="single"/>
    </w:rPr>
  </w:style>
  <w:style w:type="paragraph" w:styleId="Header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F73319"/>
  </w:style>
  <w:style w:type="paragraph" w:styleId="BalloonText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FE2A8F"/>
    <w:rPr>
      <w:rFonts w:asciiTheme="minorHAnsi" w:hAnsiTheme="minorHAnsi" w:cs="Arial"/>
      <w:b/>
      <w:bCs/>
      <w:iCs/>
      <w:sz w:val="28"/>
      <w:szCs w:val="28"/>
    </w:rPr>
  </w:style>
  <w:style w:type="paragraph" w:styleId="NormalWeb">
    <w:name w:val="Normal (Web)"/>
    <w:basedOn w:val="Normal"/>
    <w:uiPriority w:val="99"/>
    <w:unhideWhenUsed/>
    <w:rsid w:val="00647712"/>
    <w:pPr>
      <w:spacing w:before="100" w:beforeAutospacing="1" w:after="100" w:afterAutospacing="1"/>
    </w:pPr>
    <w:rPr>
      <w:rFonts w:ascii="Times New Roman" w:hAnsi="Times New Roman"/>
    </w:rPr>
  </w:style>
  <w:style w:type="character" w:styleId="Emphasis">
    <w:name w:val="Emphasis"/>
    <w:basedOn w:val="DefaultParagraphFont"/>
    <w:qFormat/>
    <w:rsid w:val="0064771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5F73B0"/>
    <w:rPr>
      <w:color w:val="808080"/>
    </w:rPr>
  </w:style>
  <w:style w:type="paragraph" w:styleId="ListParagraph">
    <w:name w:val="List Paragraph"/>
    <w:basedOn w:val="Normal"/>
    <w:uiPriority w:val="34"/>
    <w:qFormat/>
    <w:rsid w:val="00DE22C8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FE15FF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E15FF"/>
    <w:rPr>
      <w:rFonts w:ascii="Arial" w:hAnsi="Arial"/>
    </w:rPr>
  </w:style>
  <w:style w:type="character" w:styleId="FootnoteReference">
    <w:name w:val="footnote reference"/>
    <w:basedOn w:val="DefaultParagraphFont"/>
    <w:rsid w:val="00FE15F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Obican tekst"/>
    <w:qFormat/>
    <w:rsid w:val="00750888"/>
    <w:pPr>
      <w:spacing w:before="120" w:after="120"/>
    </w:pPr>
    <w:rPr>
      <w:rFonts w:ascii="Arial" w:hAnsi="Arial"/>
      <w:sz w:val="24"/>
      <w:szCs w:val="24"/>
    </w:rPr>
  </w:style>
  <w:style w:type="paragraph" w:styleId="Heading1">
    <w:name w:val="heading 1"/>
    <w:basedOn w:val="Heading2"/>
    <w:next w:val="Normal"/>
    <w:link w:val="Heading1Char"/>
    <w:qFormat/>
    <w:rsid w:val="00FE2A8F"/>
    <w:pPr>
      <w:numPr>
        <w:ilvl w:val="0"/>
      </w:numPr>
      <w:outlineLvl w:val="0"/>
    </w:pPr>
  </w:style>
  <w:style w:type="paragraph" w:styleId="Heading2">
    <w:name w:val="heading 2"/>
    <w:basedOn w:val="Normal"/>
    <w:next w:val="Normal"/>
    <w:autoRedefine/>
    <w:qFormat/>
    <w:rsid w:val="00FE2A8F"/>
    <w:pPr>
      <w:keepNext/>
      <w:numPr>
        <w:ilvl w:val="1"/>
        <w:numId w:val="3"/>
      </w:numPr>
      <w:spacing w:before="360" w:after="240"/>
      <w:outlineLvl w:val="1"/>
    </w:pPr>
    <w:rPr>
      <w:rFonts w:asciiTheme="minorHAnsi" w:hAnsiTheme="minorHAnsi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2A8F"/>
    <w:pPr>
      <w:keepNext/>
      <w:numPr>
        <w:ilvl w:val="2"/>
        <w:numId w:val="3"/>
      </w:numPr>
      <w:spacing w:before="360" w:after="180"/>
      <w:outlineLvl w:val="2"/>
    </w:pPr>
    <w:rPr>
      <w:rFonts w:asciiTheme="minorHAnsi" w:hAnsiTheme="minorHAnsi" w:cs="Arial"/>
      <w:b/>
      <w:bCs/>
    </w:rPr>
  </w:style>
  <w:style w:type="paragraph" w:styleId="Heading4">
    <w:name w:val="heading 4"/>
    <w:basedOn w:val="Normal"/>
    <w:next w:val="Normal"/>
    <w:qFormat/>
    <w:rsid w:val="00FE2A8F"/>
    <w:pPr>
      <w:keepNext/>
      <w:numPr>
        <w:ilvl w:val="3"/>
        <w:numId w:val="3"/>
      </w:numPr>
      <w:spacing w:before="240" w:after="60"/>
      <w:outlineLvl w:val="3"/>
    </w:pPr>
    <w:rPr>
      <w:rFonts w:asciiTheme="minorHAnsi" w:hAnsiTheme="minorHAnsi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8B4C8C"/>
    <w:pPr>
      <w:numPr>
        <w:ilvl w:val="4"/>
        <w:numId w:val="1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8B4C8C"/>
    <w:pPr>
      <w:numPr>
        <w:ilvl w:val="5"/>
        <w:numId w:val="1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rsid w:val="008B4C8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B4C8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B4C8C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Caption">
    <w:name w:val="caption"/>
    <w:basedOn w:val="Normal"/>
    <w:next w:val="Normal"/>
    <w:autoRedefine/>
    <w:qFormat/>
    <w:rsid w:val="00B5466B"/>
    <w:pPr>
      <w:spacing w:before="240"/>
      <w:jc w:val="center"/>
    </w:pPr>
    <w:rPr>
      <w:rFonts w:asciiTheme="minorHAnsi" w:hAnsiTheme="minorHAnsi"/>
      <w:bCs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uiPriority w:val="39"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TOC2">
    <w:name w:val="toc 2"/>
    <w:basedOn w:val="Normal"/>
    <w:next w:val="Normal"/>
    <w:autoRedefine/>
    <w:uiPriority w:val="39"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TOC3">
    <w:name w:val="toc 3"/>
    <w:basedOn w:val="Normal"/>
    <w:next w:val="Normal"/>
    <w:autoRedefine/>
    <w:uiPriority w:val="39"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Heading1"/>
    <w:autoRedefine/>
    <w:rsid w:val="003F5BFC"/>
    <w:pPr>
      <w:spacing w:before="240" w:after="240"/>
      <w:jc w:val="center"/>
    </w:pPr>
    <w:rPr>
      <w:b/>
      <w:bCs/>
      <w:sz w:val="32"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yperlink">
    <w:name w:val="Hyperlink"/>
    <w:uiPriority w:val="99"/>
    <w:rsid w:val="00750888"/>
    <w:rPr>
      <w:color w:val="0000FF"/>
      <w:u w:val="single"/>
    </w:rPr>
  </w:style>
  <w:style w:type="paragraph" w:styleId="Header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F73319"/>
  </w:style>
  <w:style w:type="paragraph" w:styleId="BalloonText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FE2A8F"/>
    <w:rPr>
      <w:rFonts w:asciiTheme="minorHAnsi" w:hAnsiTheme="minorHAnsi" w:cs="Arial"/>
      <w:b/>
      <w:bCs/>
      <w:iCs/>
      <w:sz w:val="28"/>
      <w:szCs w:val="28"/>
    </w:rPr>
  </w:style>
  <w:style w:type="paragraph" w:styleId="NormalWeb">
    <w:name w:val="Normal (Web)"/>
    <w:basedOn w:val="Normal"/>
    <w:uiPriority w:val="99"/>
    <w:unhideWhenUsed/>
    <w:rsid w:val="00647712"/>
    <w:pPr>
      <w:spacing w:before="100" w:beforeAutospacing="1" w:after="100" w:afterAutospacing="1"/>
    </w:pPr>
    <w:rPr>
      <w:rFonts w:ascii="Times New Roman" w:hAnsi="Times New Roman"/>
    </w:rPr>
  </w:style>
  <w:style w:type="character" w:styleId="Emphasis">
    <w:name w:val="Emphasis"/>
    <w:basedOn w:val="DefaultParagraphFont"/>
    <w:qFormat/>
    <w:rsid w:val="0064771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5F73B0"/>
    <w:rPr>
      <w:color w:val="808080"/>
    </w:rPr>
  </w:style>
  <w:style w:type="paragraph" w:styleId="ListParagraph">
    <w:name w:val="List Paragraph"/>
    <w:basedOn w:val="Normal"/>
    <w:uiPriority w:val="34"/>
    <w:qFormat/>
    <w:rsid w:val="00DE22C8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FE15FF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E15FF"/>
    <w:rPr>
      <w:rFonts w:ascii="Arial" w:hAnsi="Arial"/>
    </w:rPr>
  </w:style>
  <w:style w:type="character" w:styleId="FootnoteReference">
    <w:name w:val="footnote reference"/>
    <w:basedOn w:val="DefaultParagraphFont"/>
    <w:rsid w:val="00FE15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5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unny\Desktop\rasipbook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D5C96-5F1D-4393-9A82-E0B528EFC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rasipbook_template</Template>
  <TotalTime>110</TotalTime>
  <Pages>4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Sveučilište u Zagrebu</vt:lpstr>
    </vt:vector>
  </TitlesOfParts>
  <Company>FER</Company>
  <LinksUpToDate>false</LinksUpToDate>
  <CharactersWithSpaces>778</CharactersWithSpaces>
  <SharedDoc>false</SharedDoc>
  <HLinks>
    <vt:vector size="30" baseType="variant"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_Toc159987579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_Toc159987578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_Toc159987577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_Toc159987576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_Toc159987575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creator>Sinisa Tomic</dc:creator>
  <cp:lastModifiedBy>Kajkara</cp:lastModifiedBy>
  <cp:revision>20</cp:revision>
  <cp:lastPrinted>2007-02-23T11:47:00Z</cp:lastPrinted>
  <dcterms:created xsi:type="dcterms:W3CDTF">2016-01-14T02:45:00Z</dcterms:created>
  <dcterms:modified xsi:type="dcterms:W3CDTF">2016-01-21T15:03:00Z</dcterms:modified>
</cp:coreProperties>
</file>